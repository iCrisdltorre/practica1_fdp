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B2C1C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2C1C" w:rsidRDefault="006B2C1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  <w:bookmarkStart w:id="0" w:name="_GoBack"/>
            <w:bookmarkEnd w:id="0"/>
          </w:p>
          <w:p w:rsidR="006B2C1C" w:rsidRDefault="004A0323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noProof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118798</wp:posOffset>
                  </wp:positionH>
                  <wp:positionV relativeFrom="paragraph">
                    <wp:posOffset>47155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B2C1C" w:rsidRDefault="006B2C1C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6B2C1C" w:rsidRDefault="006B2C1C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6B2C1C" w:rsidRDefault="004A0323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6B2C1C" w:rsidRDefault="006B2C1C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6B2C1C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2C1C" w:rsidRDefault="006B2C1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6B2C1C" w:rsidRDefault="004A032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6B2C1C" w:rsidRDefault="006B2C1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2C1C" w:rsidRDefault="006B2C1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6B2C1C" w:rsidRDefault="004A032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6B2C1C" w:rsidRDefault="006B2C1C">
      <w:pPr>
        <w:pStyle w:val="Standard"/>
      </w:pPr>
    </w:p>
    <w:p w:rsidR="006B2C1C" w:rsidRDefault="006B2C1C">
      <w:pPr>
        <w:pStyle w:val="Standard"/>
      </w:pPr>
    </w:p>
    <w:p w:rsidR="006B2C1C" w:rsidRDefault="004A0323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6B2C1C" w:rsidRDefault="004A0323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6B2C1C" w:rsidRDefault="004A0323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-115918</wp:posOffset>
                </wp:positionH>
                <wp:positionV relativeFrom="paragraph">
                  <wp:posOffset>216356</wp:posOffset>
                </wp:positionV>
                <wp:extent cx="6767830" cy="0"/>
                <wp:effectExtent l="0" t="0" r="33020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830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BF6C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B2C1C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B2C1C" w:rsidRDefault="004A032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4A0323">
            <w:pPr>
              <w:pStyle w:val="TableContents"/>
              <w:ind w:left="629"/>
            </w:pPr>
            <w:r>
              <w:t>Rodriguez Espino Claudia Ing.</w:t>
            </w:r>
          </w:p>
        </w:tc>
      </w:tr>
      <w:tr w:rsidR="006B2C1C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B2C1C" w:rsidRDefault="004A032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4A0323">
            <w:pPr>
              <w:pStyle w:val="TableContents"/>
              <w:ind w:left="629"/>
            </w:pPr>
            <w:r>
              <w:t>Fundamentos de programacion</w:t>
            </w:r>
          </w:p>
        </w:tc>
      </w:tr>
      <w:tr w:rsidR="006B2C1C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B2C1C" w:rsidRDefault="004A032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4A0323">
            <w:pPr>
              <w:pStyle w:val="TableContents"/>
              <w:ind w:left="629"/>
            </w:pPr>
            <w:r>
              <w:t>3</w:t>
            </w:r>
          </w:p>
        </w:tc>
      </w:tr>
      <w:tr w:rsidR="006B2C1C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B2C1C" w:rsidRDefault="004A032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4A0323">
            <w:pPr>
              <w:pStyle w:val="TableContents"/>
              <w:ind w:left="629"/>
            </w:pPr>
            <w:r>
              <w:t>1</w:t>
            </w:r>
          </w:p>
        </w:tc>
      </w:tr>
      <w:tr w:rsidR="006B2C1C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B2C1C" w:rsidRDefault="004A032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4A0323">
            <w:pPr>
              <w:pStyle w:val="TableContents"/>
              <w:ind w:left="629"/>
            </w:pPr>
            <w:r>
              <w:t>De La Torre Orozco Cristian</w:t>
            </w:r>
          </w:p>
        </w:tc>
      </w:tr>
      <w:tr w:rsidR="006B2C1C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TableContents"/>
              <w:ind w:left="629"/>
            </w:pPr>
          </w:p>
        </w:tc>
      </w:tr>
      <w:tr w:rsidR="006B2C1C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TableContents"/>
              <w:ind w:left="629"/>
            </w:pPr>
          </w:p>
        </w:tc>
      </w:tr>
      <w:tr w:rsidR="006B2C1C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B2C1C" w:rsidRDefault="004A032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4A0323">
            <w:pPr>
              <w:pStyle w:val="TableContents"/>
              <w:ind w:left="629"/>
            </w:pPr>
            <w:r>
              <w:t>2018-2</w:t>
            </w:r>
          </w:p>
        </w:tc>
      </w:tr>
      <w:tr w:rsidR="006B2C1C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B2C1C" w:rsidRDefault="004A0323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4A0323">
            <w:pPr>
              <w:pStyle w:val="TableContents"/>
              <w:ind w:left="629"/>
            </w:pPr>
            <w:r>
              <w:t>23/02/2018</w:t>
            </w:r>
          </w:p>
        </w:tc>
      </w:tr>
      <w:tr w:rsidR="006B2C1C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B2C1C" w:rsidRDefault="004A0323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TableContents"/>
              <w:ind w:left="629"/>
            </w:pPr>
          </w:p>
        </w:tc>
      </w:tr>
      <w:tr w:rsidR="006B2C1C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B2C1C" w:rsidRDefault="006B2C1C">
            <w:pPr>
              <w:pStyle w:val="TableContents"/>
              <w:ind w:left="629"/>
            </w:pPr>
          </w:p>
        </w:tc>
      </w:tr>
    </w:tbl>
    <w:p w:rsidR="006B2C1C" w:rsidRDefault="006B2C1C">
      <w:pPr>
        <w:pStyle w:val="Standard"/>
      </w:pPr>
    </w:p>
    <w:p w:rsidR="006B2C1C" w:rsidRDefault="004A0323">
      <w:pPr>
        <w:pStyle w:val="Standard"/>
      </w:pPr>
      <w:r>
        <w:rPr>
          <w:rFonts w:ascii="Calibri" w:hAnsi="Calibri"/>
          <w:color w:val="000000"/>
          <w:sz w:val="52"/>
        </w:rPr>
        <w:t>CALIFICACIÓN: __________</w:t>
      </w:r>
    </w:p>
    <w:p w:rsidR="006B2C1C" w:rsidRDefault="004A0323">
      <w:pPr>
        <w:pStyle w:val="Standard"/>
      </w:pPr>
      <w:r>
        <w:lastRenderedPageBreak/>
        <w:t>Objetivo: El usuario conocerá las</w:t>
      </w:r>
      <w:r>
        <w:t xml:space="preserve"> distintas denominaciones de servicios de Internet; tales como de almacenamiento, herramientas de trabajo o búsqueda web. Con el fin de la realización de actividades y trabajos académicos de forma organizada y profesional a lo largo de la vida escolar y pa</w:t>
      </w:r>
      <w:r>
        <w:t>ra ello la importancia del buen uso de software y conocimiento del mismo.</w:t>
      </w:r>
    </w:p>
    <w:p w:rsidR="006B2C1C" w:rsidRDefault="004A0323">
      <w:r>
        <w:t>Desarrollo: Para esta práctica haremos distintas búsquedas mediante Internet en el buscador de Google</w:t>
      </w:r>
    </w:p>
    <w:p w:rsidR="006B2C1C" w:rsidRDefault="004A0323">
      <w:r>
        <w:t xml:space="preserve">Para nuestra primera búsqueda queremos encontrar imágenes relacionadas a la </w:t>
      </w:r>
      <w:r>
        <w:t>natación y al futbol, excepto al tenis. Por ellos empleamos el símbolo - (de menos)</w:t>
      </w:r>
    </w:p>
    <w:p w:rsidR="006B2C1C" w:rsidRDefault="004A0323">
      <w:r>
        <w:rPr>
          <w:noProof/>
          <w:lang w:val="es-MX" w:eastAsia="es-MX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119996" cy="3149248"/>
            <wp:effectExtent l="0" t="0" r="0" b="0"/>
            <wp:wrapNone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1492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6B2C1C" w:rsidRDefault="004A0323">
      <w:r>
        <w:t>En nuestra siguiente búsqueda queremos encontrar solo páginas que contengan a la jornada de futbol mexicano, para ello utilizamos el símbolo " (comillas)</w:t>
      </w:r>
    </w:p>
    <w:p w:rsidR="006B2C1C" w:rsidRDefault="004A0323">
      <w:r>
        <w:rPr>
          <w:noProof/>
          <w:lang w:val="es-MX" w:eastAsia="es-MX" w:bidi="ar-SA"/>
        </w:rPr>
        <w:drawing>
          <wp:inline distT="0" distB="0" distL="0" distR="0">
            <wp:extent cx="6119996" cy="3240002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B2C1C" w:rsidRDefault="006B2C1C"/>
    <w:p w:rsidR="006B2C1C" w:rsidRDefault="006B2C1C"/>
    <w:p w:rsidR="006B2C1C" w:rsidRDefault="004A0323">
      <w:r>
        <w:t>Luego buscar</w:t>
      </w:r>
      <w:r>
        <w:t xml:space="preserve">emos que nos defina una palabra. En este caso directamente pondremos la palabra &lt;define&gt; + lo que queremos buscar </w:t>
      </w:r>
      <w:r>
        <w:rPr>
          <w:noProof/>
          <w:lang w:val="es-MX" w:eastAsia="es-MX" w:bidi="ar-SA"/>
        </w:rPr>
        <w:drawing>
          <wp:inline distT="0" distB="0" distL="0" distR="0">
            <wp:extent cx="6119996" cy="3240002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B2C1C" w:rsidRDefault="006B2C1C"/>
    <w:p w:rsidR="006B2C1C" w:rsidRDefault="006B2C1C"/>
    <w:p w:rsidR="006B2C1C" w:rsidRDefault="006B2C1C"/>
    <w:p w:rsidR="006B2C1C" w:rsidRDefault="004A0323">
      <w:r>
        <w:lastRenderedPageBreak/>
        <w:t xml:space="preserve">Para nuestra practica buscaremos: Gatos </w:t>
      </w:r>
      <w:r>
        <w:rPr>
          <w:noProof/>
          <w:lang w:val="es-MX" w:eastAsia="es-MX" w:bidi="ar-SA"/>
        </w:rPr>
        <w:drawing>
          <wp:inline distT="0" distB="0" distL="0" distR="0">
            <wp:extent cx="6119996" cy="3240002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B2C1C" w:rsidRDefault="004A0323">
      <w:r>
        <w:t>Y también gatos –leones (excepto)</w:t>
      </w:r>
      <w:r>
        <w:rPr>
          <w:noProof/>
          <w:lang w:val="es-MX" w:eastAsia="es-MX" w:bidi="ar-SA"/>
        </w:rPr>
        <w:drawing>
          <wp:inline distT="0" distB="0" distL="0" distR="0">
            <wp:extent cx="6119996" cy="3240002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4A0323">
      <w:r>
        <w:lastRenderedPageBreak/>
        <w:t>La siguiente búsqueda es con respecto a la Fa</w:t>
      </w:r>
      <w:r>
        <w:t>cultad de Ingeniería la cual solo y únicamente queremos encontrar relacionadas con lo antes dicho. Entonces podremos utilizar (") o (+) para encontrar todo lo relacionado a la Facultad de Ingeniería</w:t>
      </w:r>
    </w:p>
    <w:p w:rsidR="006B2C1C" w:rsidRDefault="004A0323">
      <w:r>
        <w:rPr>
          <w:noProof/>
          <w:lang w:val="es-MX" w:eastAsia="es-MX" w:bidi="ar-SA"/>
        </w:rPr>
        <w:drawing>
          <wp:inline distT="0" distB="0" distL="0" distR="0">
            <wp:extent cx="6119996" cy="3240002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drawing>
          <wp:inline distT="0" distB="0" distL="0" distR="0">
            <wp:extent cx="6119996" cy="3240002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4A0323">
      <w:r>
        <w:lastRenderedPageBreak/>
        <w:t xml:space="preserve">También buscaremos la definición de </w:t>
      </w:r>
      <w:r>
        <w:t>estudiante</w:t>
      </w:r>
    </w:p>
    <w:p w:rsidR="006B2C1C" w:rsidRDefault="004A0323">
      <w:r>
        <w:rPr>
          <w:noProof/>
          <w:lang w:val="es-MX" w:eastAsia="es-MX" w:bidi="ar-SA"/>
        </w:rPr>
        <w:drawing>
          <wp:inline distT="0" distB="0" distL="0" distR="0">
            <wp:extent cx="6119996" cy="3240002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>Definición de Ingeniería</w:t>
      </w:r>
    </w:p>
    <w:p w:rsidR="006B2C1C" w:rsidRDefault="004A0323">
      <w:r>
        <w:rPr>
          <w:noProof/>
          <w:lang w:val="es-MX" w:eastAsia="es-MX" w:bidi="ar-SA"/>
        </w:rPr>
        <w:drawing>
          <wp:inline distT="0" distB="0" distL="0" distR="0">
            <wp:extent cx="6119996" cy="3240002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4A0323">
      <w:r>
        <w:lastRenderedPageBreak/>
        <w:t>Ya por ultimo búsqueda queremos saber el nombre del autor de 100 años de soledad, calcular cuántos años vivió y el número de obras</w:t>
      </w:r>
    </w:p>
    <w:p w:rsidR="006B2C1C" w:rsidRDefault="004A0323">
      <w:r>
        <w:t>Primero buscaremos todo lo referente al libro (100 años de soledad)</w:t>
      </w:r>
    </w:p>
    <w:p w:rsidR="006B2C1C" w:rsidRDefault="004A0323">
      <w:r>
        <w:rPr>
          <w:noProof/>
          <w:lang w:val="es-MX" w:eastAsia="es-MX"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3236</wp:posOffset>
            </wp:positionH>
            <wp:positionV relativeFrom="paragraph">
              <wp:posOffset>640</wp:posOffset>
            </wp:positionV>
            <wp:extent cx="6119996" cy="3240002"/>
            <wp:effectExtent l="0" t="0" r="0" b="0"/>
            <wp:wrapNone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Para saber el autor antepondremos esta palabra antes del título del libro</w:t>
      </w:r>
    </w:p>
    <w:p w:rsidR="006B2C1C" w:rsidRDefault="004A0323">
      <w:r>
        <w:rPr>
          <w:noProof/>
          <w:lang w:val="es-MX" w:eastAsia="es-MX" w:bidi="ar-SA"/>
        </w:rPr>
        <w:drawing>
          <wp:inline distT="0" distB="0" distL="0" distR="0">
            <wp:extent cx="6119996" cy="3240002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B2C1C" w:rsidRDefault="004A0323">
      <w:r>
        <w:t>Ahora sabemos que fue Gabriel García Marques, quien murió en 2014 y nació en 1927. Entonces en la búsqueda pondremos la operación tal cual:</w:t>
      </w:r>
    </w:p>
    <w:p w:rsidR="006B2C1C" w:rsidRDefault="004A0323">
      <w:r>
        <w:rPr>
          <w:noProof/>
          <w:lang w:val="es-MX" w:eastAsia="es-MX" w:bidi="ar-SA"/>
        </w:rPr>
        <w:drawing>
          <wp:inline distT="0" distB="0" distL="0" distR="0">
            <wp:extent cx="6119996" cy="3240002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6B2C1C"/>
    <w:p w:rsidR="006B2C1C" w:rsidRDefault="004A0323">
      <w:r>
        <w:lastRenderedPageBreak/>
        <w:t>Y para sus obras solo pondr</w:t>
      </w:r>
      <w:r>
        <w:t>emos el nombre del autor y la palabra obras</w:t>
      </w:r>
      <w:r>
        <w:rPr>
          <w:lang w:val="es-MX" w:eastAsia="es-MX"/>
        </w:rPr>
        <w:t xml:space="preserve"> </w:t>
      </w:r>
    </w:p>
    <w:p w:rsidR="006B2C1C" w:rsidRDefault="004A0323">
      <w:r>
        <w:t>.</w:t>
      </w:r>
      <w:r>
        <w:rPr>
          <w:noProof/>
          <w:lang w:val="es-MX" w:eastAsia="es-MX" w:bidi="ar-SA"/>
        </w:rPr>
        <w:drawing>
          <wp:inline distT="0" distB="0" distL="0" distR="0">
            <wp:extent cx="6119996" cy="3240002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lang w:val="es-MX" w:eastAsia="es-MX"/>
        </w:rPr>
        <w:t xml:space="preserve"> </w:t>
      </w:r>
    </w:p>
    <w:p w:rsidR="006B2C1C" w:rsidRDefault="004A0323">
      <w:pPr>
        <w:rPr>
          <w:lang w:val="es-MX" w:eastAsia="es-MX"/>
        </w:rPr>
      </w:pPr>
      <w:r>
        <w:rPr>
          <w:lang w:val="es-MX" w:eastAsia="es-MX"/>
        </w:rPr>
        <w:t>Referencias y caputura de pantalla de creacion de cuenta en Github.com</w:t>
      </w:r>
    </w:p>
    <w:p w:rsidR="006B2C1C" w:rsidRDefault="004A0323">
      <w:pPr>
        <w:pStyle w:val="Standard"/>
      </w:pPr>
      <w:r>
        <w:rPr>
          <w:noProof/>
          <w:lang w:val="es-MX" w:eastAsia="es-MX" w:bidi="ar-S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2904472</wp:posOffset>
            </wp:positionV>
            <wp:extent cx="4147910" cy="3162781"/>
            <wp:effectExtent l="0" t="0" r="4990" b="0"/>
            <wp:wrapNone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7910" cy="31627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  <w:lang w:val="es-MX" w:eastAsia="es-MX" w:bidi="ar-S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63541</wp:posOffset>
            </wp:positionV>
            <wp:extent cx="6119923" cy="3240002"/>
            <wp:effectExtent l="0" t="0" r="0" b="0"/>
            <wp:wrapNone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923" cy="32400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sectPr w:rsidR="006B2C1C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0323" w:rsidRDefault="004A0323">
      <w:r>
        <w:separator/>
      </w:r>
    </w:p>
  </w:endnote>
  <w:endnote w:type="continuationSeparator" w:id="0">
    <w:p w:rsidR="004A0323" w:rsidRDefault="004A03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Liberation Sans"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0323" w:rsidRDefault="004A0323">
      <w:r>
        <w:rPr>
          <w:color w:val="000000"/>
        </w:rPr>
        <w:separator/>
      </w:r>
    </w:p>
  </w:footnote>
  <w:footnote w:type="continuationSeparator" w:id="0">
    <w:p w:rsidR="004A0323" w:rsidRDefault="004A032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6B2C1C"/>
    <w:rsid w:val="004A0323"/>
    <w:rsid w:val="0054099A"/>
    <w:rsid w:val="006B2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837B9BD-BFD5-4987-8BA2-40D4586A1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tulo">
    <w:name w:val="Título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360</Words>
  <Characters>1981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Tanya</dc:creator>
  <cp:lastModifiedBy>Cristian</cp:lastModifiedBy>
  <cp:revision>2</cp:revision>
  <dcterms:created xsi:type="dcterms:W3CDTF">2018-02-23T03:20:00Z</dcterms:created>
  <dcterms:modified xsi:type="dcterms:W3CDTF">2018-02-23T03:20:00Z</dcterms:modified>
</cp:coreProperties>
</file>